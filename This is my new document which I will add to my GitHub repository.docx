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C5" w:rsidRDefault="00C13E5D">
      <w:r>
        <w:t xml:space="preserve">This is my new document which I will add to my </w:t>
      </w:r>
      <w:bookmarkStart w:id="0" w:name="_GoBack"/>
      <w:bookmarkEnd w:id="0"/>
      <w:r>
        <w:t>GitHub repository</w:t>
      </w:r>
    </w:p>
    <w:sectPr w:rsidR="00DE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D"/>
    <w:rsid w:val="000019E7"/>
    <w:rsid w:val="00004841"/>
    <w:rsid w:val="000240B4"/>
    <w:rsid w:val="000243A7"/>
    <w:rsid w:val="000435C8"/>
    <w:rsid w:val="000520C6"/>
    <w:rsid w:val="00087443"/>
    <w:rsid w:val="000904DF"/>
    <w:rsid w:val="00091C7B"/>
    <w:rsid w:val="00096D89"/>
    <w:rsid w:val="000A3EAE"/>
    <w:rsid w:val="000A47BB"/>
    <w:rsid w:val="000A584D"/>
    <w:rsid w:val="000B662A"/>
    <w:rsid w:val="000B748A"/>
    <w:rsid w:val="000C3260"/>
    <w:rsid w:val="000D50E9"/>
    <w:rsid w:val="000F0CD7"/>
    <w:rsid w:val="00103EEE"/>
    <w:rsid w:val="00143D3B"/>
    <w:rsid w:val="0014510C"/>
    <w:rsid w:val="001479E0"/>
    <w:rsid w:val="00150B0D"/>
    <w:rsid w:val="00156671"/>
    <w:rsid w:val="00165D5D"/>
    <w:rsid w:val="0018005D"/>
    <w:rsid w:val="00180F84"/>
    <w:rsid w:val="001829D6"/>
    <w:rsid w:val="00191780"/>
    <w:rsid w:val="00193A16"/>
    <w:rsid w:val="00197C77"/>
    <w:rsid w:val="001A43F3"/>
    <w:rsid w:val="001C2DA0"/>
    <w:rsid w:val="001C5452"/>
    <w:rsid w:val="001C6CE6"/>
    <w:rsid w:val="00201797"/>
    <w:rsid w:val="00206209"/>
    <w:rsid w:val="002069C5"/>
    <w:rsid w:val="002100F3"/>
    <w:rsid w:val="00213756"/>
    <w:rsid w:val="00213FF3"/>
    <w:rsid w:val="0021466A"/>
    <w:rsid w:val="002146F8"/>
    <w:rsid w:val="002173A1"/>
    <w:rsid w:val="00225EEA"/>
    <w:rsid w:val="00227629"/>
    <w:rsid w:val="00231CA9"/>
    <w:rsid w:val="00233748"/>
    <w:rsid w:val="00237A76"/>
    <w:rsid w:val="00246032"/>
    <w:rsid w:val="002740F1"/>
    <w:rsid w:val="0028015C"/>
    <w:rsid w:val="00287B56"/>
    <w:rsid w:val="00297CAB"/>
    <w:rsid w:val="002A5BB3"/>
    <w:rsid w:val="002A6B2E"/>
    <w:rsid w:val="002B15A8"/>
    <w:rsid w:val="002B2471"/>
    <w:rsid w:val="002B6BD7"/>
    <w:rsid w:val="002C0593"/>
    <w:rsid w:val="002C56E1"/>
    <w:rsid w:val="002E4657"/>
    <w:rsid w:val="002E528F"/>
    <w:rsid w:val="002F3E23"/>
    <w:rsid w:val="0030069F"/>
    <w:rsid w:val="0030333E"/>
    <w:rsid w:val="0030735B"/>
    <w:rsid w:val="00312FEB"/>
    <w:rsid w:val="003134E6"/>
    <w:rsid w:val="00325475"/>
    <w:rsid w:val="00327450"/>
    <w:rsid w:val="00334C43"/>
    <w:rsid w:val="00337D30"/>
    <w:rsid w:val="003556A8"/>
    <w:rsid w:val="00366A5D"/>
    <w:rsid w:val="00371B08"/>
    <w:rsid w:val="003750CC"/>
    <w:rsid w:val="003826F9"/>
    <w:rsid w:val="0039798D"/>
    <w:rsid w:val="003A515A"/>
    <w:rsid w:val="003D078F"/>
    <w:rsid w:val="003F0641"/>
    <w:rsid w:val="003F1886"/>
    <w:rsid w:val="003F5EE6"/>
    <w:rsid w:val="003F7296"/>
    <w:rsid w:val="004005EB"/>
    <w:rsid w:val="004102DA"/>
    <w:rsid w:val="00414F39"/>
    <w:rsid w:val="00436544"/>
    <w:rsid w:val="00437266"/>
    <w:rsid w:val="0045040E"/>
    <w:rsid w:val="004541B3"/>
    <w:rsid w:val="004555FF"/>
    <w:rsid w:val="00463B41"/>
    <w:rsid w:val="00463DB8"/>
    <w:rsid w:val="00464C00"/>
    <w:rsid w:val="004653F3"/>
    <w:rsid w:val="004975BE"/>
    <w:rsid w:val="004A086F"/>
    <w:rsid w:val="004A1AB5"/>
    <w:rsid w:val="004B17CA"/>
    <w:rsid w:val="004C5BBF"/>
    <w:rsid w:val="004D32AA"/>
    <w:rsid w:val="004F351F"/>
    <w:rsid w:val="004F4742"/>
    <w:rsid w:val="004F5D57"/>
    <w:rsid w:val="004F672E"/>
    <w:rsid w:val="00504127"/>
    <w:rsid w:val="00504716"/>
    <w:rsid w:val="00510D3E"/>
    <w:rsid w:val="00510FB3"/>
    <w:rsid w:val="00513641"/>
    <w:rsid w:val="00532202"/>
    <w:rsid w:val="00537697"/>
    <w:rsid w:val="005516BF"/>
    <w:rsid w:val="0055604D"/>
    <w:rsid w:val="005561E4"/>
    <w:rsid w:val="005605F8"/>
    <w:rsid w:val="00564BF2"/>
    <w:rsid w:val="0057680D"/>
    <w:rsid w:val="00577D13"/>
    <w:rsid w:val="005822B5"/>
    <w:rsid w:val="00582898"/>
    <w:rsid w:val="005847BB"/>
    <w:rsid w:val="005918B8"/>
    <w:rsid w:val="005A50B2"/>
    <w:rsid w:val="005B2133"/>
    <w:rsid w:val="005C026B"/>
    <w:rsid w:val="005C39DF"/>
    <w:rsid w:val="0060774E"/>
    <w:rsid w:val="006107B9"/>
    <w:rsid w:val="00614ABD"/>
    <w:rsid w:val="0061522F"/>
    <w:rsid w:val="00625AF3"/>
    <w:rsid w:val="006374AE"/>
    <w:rsid w:val="00671968"/>
    <w:rsid w:val="00675F60"/>
    <w:rsid w:val="00680E94"/>
    <w:rsid w:val="006927F1"/>
    <w:rsid w:val="00693BB7"/>
    <w:rsid w:val="00697663"/>
    <w:rsid w:val="006A6F6E"/>
    <w:rsid w:val="006B58AD"/>
    <w:rsid w:val="006C1ADC"/>
    <w:rsid w:val="006C459F"/>
    <w:rsid w:val="006D6F4C"/>
    <w:rsid w:val="006D7DAE"/>
    <w:rsid w:val="006E575E"/>
    <w:rsid w:val="006F75B7"/>
    <w:rsid w:val="006F7951"/>
    <w:rsid w:val="00701E5C"/>
    <w:rsid w:val="007023D2"/>
    <w:rsid w:val="00717821"/>
    <w:rsid w:val="00733250"/>
    <w:rsid w:val="00734E54"/>
    <w:rsid w:val="00743A8B"/>
    <w:rsid w:val="007466A1"/>
    <w:rsid w:val="00751CD3"/>
    <w:rsid w:val="00756E07"/>
    <w:rsid w:val="00757B03"/>
    <w:rsid w:val="0076470D"/>
    <w:rsid w:val="0077563A"/>
    <w:rsid w:val="0077607F"/>
    <w:rsid w:val="007968DD"/>
    <w:rsid w:val="007A0612"/>
    <w:rsid w:val="007A1C50"/>
    <w:rsid w:val="007A2886"/>
    <w:rsid w:val="007A3B9C"/>
    <w:rsid w:val="007B0340"/>
    <w:rsid w:val="007B1520"/>
    <w:rsid w:val="007B2D6A"/>
    <w:rsid w:val="007B7DE6"/>
    <w:rsid w:val="007D0081"/>
    <w:rsid w:val="0080700D"/>
    <w:rsid w:val="008176A9"/>
    <w:rsid w:val="008306C0"/>
    <w:rsid w:val="008308A0"/>
    <w:rsid w:val="00834E25"/>
    <w:rsid w:val="00842A12"/>
    <w:rsid w:val="008430A3"/>
    <w:rsid w:val="00851F1E"/>
    <w:rsid w:val="008550F8"/>
    <w:rsid w:val="00885344"/>
    <w:rsid w:val="00885688"/>
    <w:rsid w:val="008877EB"/>
    <w:rsid w:val="00890DFF"/>
    <w:rsid w:val="008966A7"/>
    <w:rsid w:val="00897F31"/>
    <w:rsid w:val="008A3816"/>
    <w:rsid w:val="008A7CB7"/>
    <w:rsid w:val="008C3E3C"/>
    <w:rsid w:val="008D3D66"/>
    <w:rsid w:val="008E56C8"/>
    <w:rsid w:val="009150B2"/>
    <w:rsid w:val="00933DB3"/>
    <w:rsid w:val="00953E73"/>
    <w:rsid w:val="00955405"/>
    <w:rsid w:val="009624E1"/>
    <w:rsid w:val="00962A47"/>
    <w:rsid w:val="00965EDB"/>
    <w:rsid w:val="00977BB9"/>
    <w:rsid w:val="00987ADF"/>
    <w:rsid w:val="00990C0B"/>
    <w:rsid w:val="0099737E"/>
    <w:rsid w:val="009A20C2"/>
    <w:rsid w:val="009B100B"/>
    <w:rsid w:val="009C18EE"/>
    <w:rsid w:val="009C6C45"/>
    <w:rsid w:val="009E13F0"/>
    <w:rsid w:val="009F0425"/>
    <w:rsid w:val="009F0890"/>
    <w:rsid w:val="009F2358"/>
    <w:rsid w:val="009F5EC8"/>
    <w:rsid w:val="00A0443D"/>
    <w:rsid w:val="00A05315"/>
    <w:rsid w:val="00A06E28"/>
    <w:rsid w:val="00A10622"/>
    <w:rsid w:val="00A11D0B"/>
    <w:rsid w:val="00A16CB1"/>
    <w:rsid w:val="00A3418E"/>
    <w:rsid w:val="00A3434F"/>
    <w:rsid w:val="00A3547C"/>
    <w:rsid w:val="00A46261"/>
    <w:rsid w:val="00A57794"/>
    <w:rsid w:val="00A73311"/>
    <w:rsid w:val="00A767F6"/>
    <w:rsid w:val="00A76A6B"/>
    <w:rsid w:val="00A823C3"/>
    <w:rsid w:val="00AA0B3B"/>
    <w:rsid w:val="00AA7311"/>
    <w:rsid w:val="00AB1646"/>
    <w:rsid w:val="00AC3354"/>
    <w:rsid w:val="00AC4E48"/>
    <w:rsid w:val="00AD6ABE"/>
    <w:rsid w:val="00AE428A"/>
    <w:rsid w:val="00AF2CB2"/>
    <w:rsid w:val="00B03242"/>
    <w:rsid w:val="00B05F0B"/>
    <w:rsid w:val="00B1537F"/>
    <w:rsid w:val="00B21F77"/>
    <w:rsid w:val="00B2205B"/>
    <w:rsid w:val="00B2305F"/>
    <w:rsid w:val="00B253DF"/>
    <w:rsid w:val="00B27A73"/>
    <w:rsid w:val="00B45055"/>
    <w:rsid w:val="00B55B91"/>
    <w:rsid w:val="00B63F7D"/>
    <w:rsid w:val="00B66305"/>
    <w:rsid w:val="00B66CF1"/>
    <w:rsid w:val="00B7345A"/>
    <w:rsid w:val="00B96C16"/>
    <w:rsid w:val="00BA600C"/>
    <w:rsid w:val="00BB0EB4"/>
    <w:rsid w:val="00BC2713"/>
    <w:rsid w:val="00BC452E"/>
    <w:rsid w:val="00BD72F3"/>
    <w:rsid w:val="00BE0583"/>
    <w:rsid w:val="00BE4236"/>
    <w:rsid w:val="00BE53B1"/>
    <w:rsid w:val="00BF0991"/>
    <w:rsid w:val="00C0543F"/>
    <w:rsid w:val="00C13E5D"/>
    <w:rsid w:val="00C22EC5"/>
    <w:rsid w:val="00C36070"/>
    <w:rsid w:val="00C42468"/>
    <w:rsid w:val="00C43D88"/>
    <w:rsid w:val="00C44659"/>
    <w:rsid w:val="00C473C4"/>
    <w:rsid w:val="00C56FF4"/>
    <w:rsid w:val="00C63356"/>
    <w:rsid w:val="00C65C24"/>
    <w:rsid w:val="00C711B0"/>
    <w:rsid w:val="00C7314D"/>
    <w:rsid w:val="00C761F9"/>
    <w:rsid w:val="00C85406"/>
    <w:rsid w:val="00C85DE6"/>
    <w:rsid w:val="00C94D6C"/>
    <w:rsid w:val="00CB3C49"/>
    <w:rsid w:val="00CB4455"/>
    <w:rsid w:val="00CD04DB"/>
    <w:rsid w:val="00CD4629"/>
    <w:rsid w:val="00CD7565"/>
    <w:rsid w:val="00CF70AF"/>
    <w:rsid w:val="00D031CC"/>
    <w:rsid w:val="00D166B9"/>
    <w:rsid w:val="00D24B7A"/>
    <w:rsid w:val="00D27B23"/>
    <w:rsid w:val="00D359E1"/>
    <w:rsid w:val="00D376D5"/>
    <w:rsid w:val="00D5183B"/>
    <w:rsid w:val="00D623BD"/>
    <w:rsid w:val="00D90180"/>
    <w:rsid w:val="00D95EA1"/>
    <w:rsid w:val="00D966B2"/>
    <w:rsid w:val="00DA583A"/>
    <w:rsid w:val="00DB4BE1"/>
    <w:rsid w:val="00DB5B46"/>
    <w:rsid w:val="00DE00C5"/>
    <w:rsid w:val="00DE119C"/>
    <w:rsid w:val="00DE1C98"/>
    <w:rsid w:val="00DE20EA"/>
    <w:rsid w:val="00DF0754"/>
    <w:rsid w:val="00DF5DA9"/>
    <w:rsid w:val="00DF68EF"/>
    <w:rsid w:val="00DF6FAD"/>
    <w:rsid w:val="00E0707B"/>
    <w:rsid w:val="00E21269"/>
    <w:rsid w:val="00E26546"/>
    <w:rsid w:val="00E30497"/>
    <w:rsid w:val="00E34C56"/>
    <w:rsid w:val="00E47BB6"/>
    <w:rsid w:val="00E61930"/>
    <w:rsid w:val="00E67EBA"/>
    <w:rsid w:val="00E76A1A"/>
    <w:rsid w:val="00E83552"/>
    <w:rsid w:val="00E921EB"/>
    <w:rsid w:val="00E95A5A"/>
    <w:rsid w:val="00EA29CC"/>
    <w:rsid w:val="00EB5F49"/>
    <w:rsid w:val="00EB7AB6"/>
    <w:rsid w:val="00EC50D8"/>
    <w:rsid w:val="00ED5FB6"/>
    <w:rsid w:val="00ED6E35"/>
    <w:rsid w:val="00F01A36"/>
    <w:rsid w:val="00F03412"/>
    <w:rsid w:val="00F21BB1"/>
    <w:rsid w:val="00F27B61"/>
    <w:rsid w:val="00F340E2"/>
    <w:rsid w:val="00F344FF"/>
    <w:rsid w:val="00F41842"/>
    <w:rsid w:val="00F5398A"/>
    <w:rsid w:val="00F70305"/>
    <w:rsid w:val="00F726CE"/>
    <w:rsid w:val="00F73286"/>
    <w:rsid w:val="00F73C32"/>
    <w:rsid w:val="00F91342"/>
    <w:rsid w:val="00F92308"/>
    <w:rsid w:val="00F96E59"/>
    <w:rsid w:val="00FA1D22"/>
    <w:rsid w:val="00FA6FBC"/>
    <w:rsid w:val="00FB2C1E"/>
    <w:rsid w:val="00FC06F3"/>
    <w:rsid w:val="00FD3B83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C18A"/>
  <w15:chartTrackingRefBased/>
  <w15:docId w15:val="{57B304BF-F90A-4D83-9007-185AAD7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1E8CEEF5.dotm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Grwp Llandrillo Menai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felici1k</dc:creator>
  <cp:keywords/>
  <dc:description/>
  <cp:lastModifiedBy>felici1k</cp:lastModifiedBy>
  <cp:revision>1</cp:revision>
  <dcterms:created xsi:type="dcterms:W3CDTF">2019-10-15T08:47:00Z</dcterms:created>
  <dcterms:modified xsi:type="dcterms:W3CDTF">2019-10-15T10:34:00Z</dcterms:modified>
</cp:coreProperties>
</file>